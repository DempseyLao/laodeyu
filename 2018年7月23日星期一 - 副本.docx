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一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2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单页路由开发-vue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前端数据模拟的使用easy_mock</w:t>
      </w:r>
    </w:p>
    <w:p>
      <w:pPr>
        <w:numPr>
          <w:ilvl w:val="0"/>
          <w:numId w:val="0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笔记内容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1819275" cy="459994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333240" cy="45808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添加路由访问相关组件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</w:pPr>
      <w:r>
        <w:drawing>
          <wp:inline distT="0" distB="0" distL="114300" distR="114300">
            <wp:extent cx="5271135" cy="29260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添加api数据模拟后台服务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580765" cy="5647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564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 w:themeFill="background1"/>
        <w:spacing w:before="156" w:beforeLines="50" w:after="156" w:afterLines="50"/>
        <w:jc w:val="left"/>
        <w:rPr>
          <w:rFonts w:hint="eastAsia"/>
          <w:color w:val="000000" w:themeColor="text1"/>
          <w:sz w:val="28"/>
          <w:szCs w:val="28"/>
          <w:highlight w:val="yellow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A627C"/>
    <w:rsid w:val="092E2E9D"/>
    <w:rsid w:val="21CA627C"/>
    <w:rsid w:val="38FA1B6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2018-07-23T08:15:00Z</dcterms:created>
  <dc:creator>Dell</dc:creator>
  <cp:lastModifiedBy>Dell</cp:lastModifiedBy>
  <dcterms:modified xsi:type="dcterms:W3CDTF">2018-07-23T09:48:25Z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