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实习第十一周周报_劳德瑜</w:t>
      </w: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25-30</w:t>
      </w:r>
      <w:r>
        <w:rPr>
          <w:rFonts w:hint="eastAsia" w:ascii="微软雅黑" w:hAnsi="微软雅黑" w:eastAsia="微软雅黑" w:cs="微软雅黑"/>
        </w:rPr>
        <w:t>日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完成会员注测插件，压缩成registration.min.js，调用方法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registration.registrationShow("onclick.id")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工作中遇到的问题；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继续学习</w:t>
            </w:r>
          </w:p>
        </w:tc>
      </w:tr>
    </w:tbl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p/>
    <w:p/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1ECC"/>
    <w:multiLevelType w:val="singleLevel"/>
    <w:tmpl w:val="57AA1E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347F9"/>
    <w:rsid w:val="17A347F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2018-10-08T01:38:00Z</dcterms:created>
  <dc:creator>德瑜</dc:creator>
  <cp:lastModifiedBy>德瑜</cp:lastModifiedBy>
  <dcterms:modified xsi:type="dcterms:W3CDTF">2018-10-08T01:38:40Z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