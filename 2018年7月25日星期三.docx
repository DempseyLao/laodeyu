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日星期</w:t>
      </w:r>
      <w:r>
        <w:rPr>
          <w:rFonts w:hint="eastAsia"/>
          <w:lang w:val="en-US" w:eastAsia="zh-CN"/>
        </w:rPr>
        <w:t>三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Vue APP（移动端开发）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Vue app开发踩过的那些坑(二)：</w:t>
      </w:r>
      <w:r>
        <w:rPr>
          <w:rFonts w:hint="eastAsia"/>
          <w:color w:val="FF0000"/>
          <w:highlight w:val="yellow"/>
          <w:lang w:val="en-US" w:eastAsia="zh-CN"/>
        </w:rPr>
        <w:fldChar w:fldCharType="begin"/>
      </w:r>
      <w:r>
        <w:rPr>
          <w:rFonts w:hint="eastAsia"/>
          <w:color w:val="FF0000"/>
          <w:highlight w:val="yellow"/>
          <w:lang w:val="en-US" w:eastAsia="zh-CN"/>
        </w:rPr>
        <w:instrText xml:space="preserve"> HYPERLINK "https://blog.csdn.net/iohboel/article/details/75228390" </w:instrText>
      </w:r>
      <w:r>
        <w:rPr>
          <w:rFonts w:hint="eastAsia"/>
          <w:color w:val="FF0000"/>
          <w:highlight w:val="yellow"/>
          <w:lang w:val="en-US" w:eastAsia="zh-CN"/>
        </w:rPr>
        <w:fldChar w:fldCharType="separate"/>
      </w:r>
      <w:r>
        <w:rPr>
          <w:rStyle w:val="7"/>
          <w:rFonts w:hint="eastAsia"/>
          <w:color w:val="FF0000"/>
          <w:highlight w:val="yellow"/>
          <w:lang w:val="en-US" w:eastAsia="zh-CN"/>
        </w:rPr>
        <w:t>https://blog.csdn.net/iohboel/article/details/75228390</w:t>
      </w:r>
      <w:r>
        <w:rPr>
          <w:rFonts w:hint="eastAsia"/>
          <w:color w:val="FF0000"/>
          <w:highlight w:val="yellow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mint-ui：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"http://mint-ui.github.io/docs/" \l "/en2/popup"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http://mint-ui.github.io/docs/#/en2/popup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我们去做网页的时候都会遇到顶部和两侧空白问题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"https://blog.csdn.net/qq84299/article/details/75577528"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https://blog.csdn.net/qq84299/article/details/75577528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ue监听滚动事件：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"https://www.cnblogs.com/wisewrong/p/6495726.html"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https://www.cnblogs.com/wisewrong/p/6495726.html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vue中自定义触屏事件，点击、滑动、左滑、右滑、下滑、上滑、长按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"https://blog.csdn.net/huchangjiang0/article/details/80325146"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https://blog.csdn.net/huchangjiang0/article/details/80325146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"https://blog.csdn.net/qq_17757973/article/details/78112976"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https://blog.csdn.net/qq_17757973/article/details/78112976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JavaScript ---- 手势上滑下滑事件判断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"https://blog.csdn.net/flower46273736/article/details/52673624"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https://blog.csdn.net/flower46273736/article/details/52673624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D3D2F"/>
    <w:rsid w:val="409C749B"/>
    <w:rsid w:val="5A0D6187"/>
    <w:rsid w:val="5F2D3D2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484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2018-07-25T01:07:00Z</dcterms:created>
  <dc:creator>Dell</dc:creator>
  <cp:lastModifiedBy>Dell</cp:lastModifiedBy>
  <dcterms:modified xsi:type="dcterms:W3CDTF">2018-07-26T00:13:56Z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