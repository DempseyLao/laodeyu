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实习第十三周周报_劳德瑜</w:t>
      </w: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10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15-21</w:t>
      </w:r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样式调整与封装，移除与增加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显示数据的封装，可复用性（可随意改动导航栏，头部信息等）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原生ajax数据请求和require请求的研究，使用在聚塔任务平台上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看书--前端工程化体系设计与实战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drawing>
                <wp:inline distT="0" distB="0" distL="114300" distR="114300">
                  <wp:extent cx="5485130" cy="3453130"/>
                  <wp:effectExtent l="0" t="0" r="1270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130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工作中遇到的问题；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继续学习</w:t>
            </w:r>
          </w:p>
        </w:tc>
      </w:tr>
    </w:tbl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p/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1ECC"/>
    <w:multiLevelType w:val="singleLevel"/>
    <w:tmpl w:val="57AA1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60F78"/>
    <w:rsid w:val="35D60F7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2018-10-22T02:08:00Z</dcterms:created>
  <dc:creator>德瑜</dc:creator>
  <cp:lastModifiedBy>德瑜</cp:lastModifiedBy>
  <dcterms:modified xsi:type="dcterms:W3CDTF">2018-10-22T02:16:01Z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