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实习第十周周报_劳德瑜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17-24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小程序制作测试与发布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了解mongodb下载使用studio 3t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修复小程序bug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继续学习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4F55B"/>
    <w:multiLevelType w:val="singleLevel"/>
    <w:tmpl w:val="75F4F5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443E"/>
    <w:rsid w:val="46C516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2018-09-25T02:59:00Z</dcterms:created>
  <dc:creator>德瑜</dc:creator>
  <cp:lastModifiedBy>德瑜</cp:lastModifiedBy>
  <dcterms:modified xsi:type="dcterms:W3CDTF">2018-09-25T03:05:13Z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