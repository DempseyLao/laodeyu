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spacing w:before="156" w:after="156"/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实习第四周周报_劳德瑜</w:t>
      </w:r>
    </w:p>
    <w:p>
      <w:pPr>
        <w:pBdr>
          <w:bottom w:val="single" w:color="auto" w:sz="4" w:space="0"/>
        </w:pBdr>
        <w:spacing w:before="156" w:after="156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时间：2018年</w:t>
      </w:r>
      <w:r>
        <w:rPr>
          <w:rFonts w:hint="eastAsia" w:ascii="微软雅黑" w:hAnsi="微软雅黑" w:eastAsia="微软雅黑" w:cs="微软雅黑"/>
          <w:lang w:val="en-US" w:eastAsia="zh-CN"/>
        </w:rPr>
        <w:t>8</w:t>
      </w:r>
      <w:r>
        <w:rPr>
          <w:rFonts w:hint="eastAsia" w:ascii="微软雅黑" w:hAnsi="微软雅黑" w:eastAsia="微软雅黑" w:cs="微软雅黑"/>
        </w:rPr>
        <w:t>月</w:t>
      </w:r>
      <w:r>
        <w:rPr>
          <w:rFonts w:hint="eastAsia" w:ascii="微软雅黑" w:hAnsi="微软雅黑" w:eastAsia="微软雅黑" w:cs="微软雅黑"/>
          <w:lang w:val="en-US" w:eastAsia="zh-CN"/>
        </w:rPr>
        <w:t>6-12</w:t>
      </w:r>
      <w:r>
        <w:rPr>
          <w:rFonts w:hint="eastAsia" w:ascii="微软雅黑" w:hAnsi="微软雅黑" w:eastAsia="微软雅黑" w:cs="微软雅黑"/>
        </w:rPr>
        <w:t>日</w:t>
      </w:r>
    </w:p>
    <w:p>
      <w:pPr>
        <w:pStyle w:val="2"/>
        <w:spacing w:before="156" w:after="156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40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3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react的学习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语言切换方法的查找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编写json制作语言模板，便于页面引用导入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修改官网内容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学习研究直播技术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6" w:line="360" w:lineRule="auto"/>
              <w:jc w:val="both"/>
              <w:textAlignment w:val="auto"/>
              <w:outlineLvl w:val="9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问题记录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8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工作中遇到的问题；</w:t>
            </w:r>
          </w:p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>2018年8月6日星期一实习笔记</w:t>
            </w:r>
          </w:p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>2018年8月7日星期二实习笔记</w:t>
            </w:r>
          </w:p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>2018年8月9日星期四实习笔记</w:t>
            </w:r>
          </w:p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>2018年8月10日星期五实习笔记</w:t>
            </w:r>
          </w:p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  <w:t>流媒体平台框架文档</w:t>
            </w:r>
          </w:p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</w:pPr>
          </w:p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3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2"/>
              </w:numPr>
              <w:tabs>
                <w:tab w:val="clear" w:pos="312"/>
              </w:tabs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React仿京东制作</w:t>
            </w:r>
          </w:p>
          <w:p>
            <w:pPr>
              <w:pStyle w:val="2"/>
              <w:numPr>
                <w:ilvl w:val="0"/>
                <w:numId w:val="2"/>
              </w:numPr>
              <w:tabs>
                <w:tab w:val="clear" w:pos="312"/>
              </w:tabs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直播前端拉流页面的制作</w:t>
            </w:r>
          </w:p>
          <w:p>
            <w:pPr>
              <w:pStyle w:val="2"/>
              <w:numPr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pStyle w:val="2"/>
        <w:spacing w:before="156" w:after="156" w:line="400" w:lineRule="exact"/>
        <w:jc w:val="both"/>
        <w:rPr>
          <w:rFonts w:ascii="微软雅黑" w:hAnsi="微软雅黑" w:eastAsia="微软雅黑" w:cs="微软雅黑"/>
        </w:rPr>
      </w:pPr>
    </w:p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21BAA"/>
    <w:multiLevelType w:val="singleLevel"/>
    <w:tmpl w:val="11221B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256E6E1"/>
    <w:multiLevelType w:val="singleLevel"/>
    <w:tmpl w:val="1256E6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033487"/>
    <w:rsid w:val="0A8A2522"/>
    <w:rsid w:val="1726566E"/>
    <w:rsid w:val="4803348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before="0"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2018-08-13T00:41:00Z</dcterms:created>
  <dc:creator>德瑜</dc:creator>
  <cp:lastModifiedBy>德瑜</cp:lastModifiedBy>
  <dcterms:modified xsi:type="dcterms:W3CDTF">2018-08-13T00:53:21Z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