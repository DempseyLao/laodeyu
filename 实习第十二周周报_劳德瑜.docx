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实习第十二周周报_劳德瑜</w:t>
      </w: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10</w:t>
      </w:r>
      <w:r>
        <w:rPr>
          <w:rFonts w:hint="eastAsia" w:ascii="微软雅黑" w:hAnsi="微软雅黑" w:eastAsia="微软雅黑" w:cs="微软雅黑"/>
        </w:rPr>
        <w:t>月</w:t>
      </w:r>
      <w:r>
        <w:rPr>
          <w:rFonts w:hint="eastAsia" w:ascii="微软雅黑" w:hAnsi="微软雅黑" w:eastAsia="微软雅黑" w:cs="微软雅黑"/>
          <w:lang w:val="en-US" w:eastAsia="zh-CN"/>
        </w:rPr>
        <w:t>8-14</w:t>
      </w:r>
      <w:r>
        <w:rPr>
          <w:rFonts w:hint="eastAsia" w:ascii="微软雅黑" w:hAnsi="微软雅黑" w:eastAsia="微软雅黑" w:cs="微软雅黑"/>
        </w:rPr>
        <w:t>日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tabs>
                <w:tab w:val="clear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会员注册插件完成（数据提交到数据库）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导航栏--主页内容插件完成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登录、注册页面插件制作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6" w:after="156" w:line="360" w:lineRule="auto"/>
              <w:ind w:left="0" w:lef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访问页面http://172.19.66.152:8090/TowerPlatform/main.html?__hbt=1539221304939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工作中遇到的问题；</w:t>
            </w:r>
          </w:p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color w:val="0000FF"/>
                <w:u w:val="singl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继续学习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A1ECC"/>
    <w:multiLevelType w:val="singleLevel"/>
    <w:tmpl w:val="57AA1E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D5E3E"/>
    <w:rsid w:val="285D5E3E"/>
    <w:rsid w:val="6D535020"/>
    <w:rsid w:val="733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2018-10-17T01:14:00Z</dcterms:created>
  <dc:creator>德瑜</dc:creator>
  <cp:lastModifiedBy>德瑜</cp:lastModifiedBy>
  <dcterms:modified xsi:type="dcterms:W3CDTF">2018-10-17T01:21:22Z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