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月报总结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egg的深入了解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Webpack的深入了解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开发人员得学会测试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React开发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webpack超详细配置, 使用教程(图文)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"https://blog.csdn.net/c_kite/article/details/71279853"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https://blog.csdn.net/c_kite/article/details/71279853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Egg.js 深入浅出学习笔记 (每周一更)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"https://cnodejs.org/topic/5a92ebb671327bb413bbfe38"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https://cnodejs.org/topic/5a92ebb671327bb413bbfe38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562CB3"/>
    <w:multiLevelType w:val="singleLevel"/>
    <w:tmpl w:val="D1562C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F6B8B"/>
    <w:rsid w:val="0EAF6B8B"/>
    <w:rsid w:val="1783120A"/>
    <w:rsid w:val="3A2408E9"/>
    <w:rsid w:val="6D535020"/>
    <w:rsid w:val="785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2018-08-21T07:16:00Z</dcterms:created>
  <dc:creator>德瑜</dc:creator>
  <cp:lastModifiedBy>德瑜</cp:lastModifiedBy>
  <dcterms:modified xsi:type="dcterms:W3CDTF">2018-08-21T07:41:38Z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