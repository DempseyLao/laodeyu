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实习第一周周报_劳德瑜</w:t>
      </w:r>
      <w:bookmarkStart w:id="0" w:name="_GoBack"/>
      <w:bookmarkEnd w:id="0"/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17-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24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完成开发式题目训练（第一题附件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MVVM框架vue与React之间的异同研究报告7.18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创建GitHub账号实现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add、commit、push等等操作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7月19日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学习了解Git的使用方法与了解markdown的写法（Dev分支管理）附件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2018年7月19日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使用vue编写（京东登录页面），了解vue事件机制绑定机制等。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7月21-22日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使用数据模拟mock.js  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7月21-22日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使用es6模拟实现弹窗</w:t>
            </w: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7月22日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 xml:space="preserve">2018年7月19日 实习笔记 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 xml:space="preserve">2018年7月22日 实习笔记 </w:t>
            </w:r>
          </w:p>
          <w:p>
            <w:pPr>
              <w:pStyle w:val="2"/>
              <w:numPr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开发式题目第五题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开发式题目第二题登录页面目前还只使用了vue.js，还未写上react.js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正在写开发式题目第四题（ES6弹窗）用于第二题登录的成功提示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开发式题目第二题的维持登录状态缓存等还未添加</w:t>
            </w: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1BAA"/>
    <w:multiLevelType w:val="singleLevel"/>
    <w:tmpl w:val="11221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37965E"/>
    <w:multiLevelType w:val="single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3916"/>
    <w:rsid w:val="0068212C"/>
    <w:rsid w:val="03BE1050"/>
    <w:rsid w:val="06AA2E58"/>
    <w:rsid w:val="0DF703C0"/>
    <w:rsid w:val="0F1728B9"/>
    <w:rsid w:val="117F2A4E"/>
    <w:rsid w:val="128C481A"/>
    <w:rsid w:val="19B15618"/>
    <w:rsid w:val="1F361E4B"/>
    <w:rsid w:val="31515433"/>
    <w:rsid w:val="33421DE7"/>
    <w:rsid w:val="3D7E6152"/>
    <w:rsid w:val="42982EDA"/>
    <w:rsid w:val="470B431C"/>
    <w:rsid w:val="4DEF1E18"/>
    <w:rsid w:val="56183336"/>
    <w:rsid w:val="5B5D7092"/>
    <w:rsid w:val="65A75CC3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Pages>1</Pages>
  <Words>66</Words>
  <Characters>70</Characters>
  <Lines>1</Lines>
  <Paragraphs>1</Paragraphs>
  <TotalTime>6</TotalTime>
  <ScaleCrop>false</ScaleCrop>
  <LinksUpToDate>false</LinksUpToDate>
  <CharactersWithSpaces>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2018-07-22T06:47:00Z</dcterms:created>
  <dc:creator>Dell</dc:creator>
  <cp:lastModifiedBy>Dell</cp:lastModifiedBy>
  <dcterms:modified xsi:type="dcterms:W3CDTF">2018-07-22T07:25:23Z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