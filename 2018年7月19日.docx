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="宋体"/>
          <w:lang w:val="en-US" w:eastAsia="zh-CN"/>
        </w:rPr>
      </w:pPr>
      <w:bookmarkStart w:id="2" w:name="_GoBack"/>
      <w:r>
        <w:rPr>
          <w:rFonts w:hint="eastAsia"/>
        </w:rPr>
        <w:t>2018年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日星期</w:t>
      </w:r>
      <w:r>
        <w:rPr>
          <w:rFonts w:hint="eastAsia"/>
          <w:lang w:val="en-US" w:eastAsia="zh-CN"/>
        </w:rPr>
        <w:t>四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4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0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 w:eastAsiaTheme="minorEastAsia"/>
          <w:color w:val="FF0000"/>
          <w:sz w:val="28"/>
          <w:szCs w:val="28"/>
          <w:highlight w:val="yellow"/>
          <w:shd w:val="clear" w:color="FFFFFF" w:fill="D9D9D9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yellow"/>
          <w:shd w:val="clear" w:color="FFFFFF" w:fill="D9D9D9"/>
        </w:rPr>
        <w:t>报告 先放在 你们的git 仓库内吧, 方便以后随时查阅</w:t>
      </w:r>
      <w:r>
        <w:rPr>
          <w:rFonts w:hint="eastAsia"/>
          <w:color w:val="FF0000"/>
          <w:sz w:val="28"/>
          <w:szCs w:val="28"/>
          <w:highlight w:val="yellow"/>
          <w:shd w:val="clear" w:color="FFFFFF" w:fill="D9D9D9"/>
          <w:lang w:val="en-US" w:eastAsia="zh-CN"/>
        </w:rPr>
        <w:t>~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了解Git仓库机制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了解markdown的写法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开发式题目 这个项目 转到 </w:t>
      </w:r>
      <w:bookmarkStart w:id="0" w:name="OLE_LINK1"/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dev分支</w:t>
      </w:r>
      <w:bookmarkEnd w:id="0"/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 ,我们拉取dev分支 内容</w:t>
      </w:r>
    </w:p>
    <w:p>
      <w:pPr>
        <w:numPr>
          <w:ilvl w:val="0"/>
          <w:numId w:val="0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笔记内容</w:t>
      </w:r>
      <w:r>
        <w:rPr>
          <w:rFonts w:hint="eastAsia"/>
          <w:lang w:eastAsia="zh-CN"/>
        </w:rPr>
        <w:t>：</w:t>
      </w:r>
    </w:p>
    <w:p>
      <w:pPr>
        <w:pStyle w:val="5"/>
      </w:pPr>
      <w:r>
        <w:rPr>
          <w:rFonts w:hint="eastAsia"/>
          <w:lang w:val="en-US" w:eastAsia="zh-CN"/>
        </w:rPr>
        <w:t>GitHub地址：</w:t>
      </w:r>
      <w:r>
        <w:rPr>
          <w:rFonts w:hint="eastAsia"/>
        </w:rPr>
        <w:t>https://github.com/ldy1231/laodeyu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Git安装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"https://jingyan.baidu.com/article/9f7e7ec0b17cac6f2815548d.html"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szCs w:val="28"/>
          <w:lang w:val="en-US" w:eastAsia="zh-CN"/>
        </w:rPr>
        <w:t>https://jingyan.baidu.com/article/9f7e7ec0b17cac6f2815548d.html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Git常用命令：</w:t>
      </w:r>
      <w:bookmarkStart w:id="1" w:name="OLE_LINK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"https://blog.csdn.net/tomatozaitian/article/details/73515849"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https://blog.csdn.net/tomatozaitian/article/details/73515849</w:t>
      </w:r>
      <w:r>
        <w:rPr>
          <w:rFonts w:hint="eastAsia"/>
          <w:lang w:val="en-US" w:eastAsia="zh-CN"/>
        </w:rPr>
        <w:fldChar w:fldCharType="end"/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报错</w:t>
      </w:r>
      <w:r>
        <w:rPr>
          <w:rFonts w:hint="eastAsia"/>
          <w:lang w:val="en-US" w:eastAsia="zh-CN"/>
        </w:rPr>
        <w:t>：命令不能使用git: 'flow' is not a git command. See 'git --help'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指令可能错误，或者是要安装补丁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1.Git：仓库上传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地址：</w:t>
      </w:r>
      <w:r>
        <w:rPr>
          <w:rFonts w:hint="eastAsia" w:ascii="宋体" w:hAnsi="宋体" w:eastAsia="宋体" w:cs="宋体"/>
        </w:rPr>
        <w:t>Git使用之如何将本地项目上传至Github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"https://blog.csdn.net/weixin_36413887/article/details/79672804"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lang w:val="en-US" w:eastAsia="zh-CN"/>
        </w:rPr>
        <w:t>https://blog.csdn.net/weixin_36413887/article/details/79672804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Markdown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如果你是经常写文章的人，学习Markdown来写文章是一件很聪明的事情。</w:t>
      </w:r>
      <w:r>
        <w:rPr>
          <w:rFonts w:hint="eastAsia" w:ascii="宋体" w:hAnsi="宋体" w:eastAsia="宋体" w:cs="宋体"/>
          <w:color w:val="FF0000"/>
          <w:lang w:val="en-US" w:eastAsia="zh-CN"/>
        </w:rPr>
        <w:t>因为Markdown格式的文章非常的简洁，不存在各种颜色的字体、乱七八糟的样式和花里花俏的排版。</w:t>
      </w:r>
      <w:r>
        <w:rPr>
          <w:rFonts w:hint="eastAsia" w:ascii="宋体" w:hAnsi="宋体" w:eastAsia="宋体" w:cs="宋体"/>
          <w:lang w:val="en-US" w:eastAsia="zh-CN"/>
        </w:rPr>
        <w:t>Markdown就是纯粹的、清新的、只有黑和灰字体颜色的标记语言，使一篇文章变得有深度并带有极简美感且令人沉迷的艺术。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在使用Markdown之前，首先要学习Markdown标记语言的基本语法。</w:t>
      </w:r>
    </w:p>
    <w:p>
      <w:pPr>
        <w:pStyle w:val="6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有道云笔记支持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777777"/>
          <w:spacing w:val="0"/>
          <w:sz w:val="21"/>
          <w:szCs w:val="21"/>
          <w:shd w:val="clear" w:fill="FFFFFF"/>
        </w:rPr>
        <w:t>什么是Markdown？Markdown是一种轻量级的「标记语言」，通常为程序员群体所用，目前它已是全球最大的技术分享网站 GitHub 和技术问答网站 StackOverFlow 的御用书写格式。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"https://coding.net/help/doc/project/markdown.html" \l "i-4"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lang w:val="en-US" w:eastAsia="zh-CN"/>
        </w:rPr>
        <w:t>https://coding.net/help/doc/project/markdown.html#i-4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Dev分支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多分支管理：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"https://blog.csdn.net/qq_29980225/article/details/78701596"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lang w:val="en-US" w:eastAsia="zh-CN"/>
        </w:rPr>
        <w:t>https://blog.csdn.net/qq_29980225/article/details/78701596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结合git常用命令与上传命令操作git多分支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color w:val="000000" w:themeColor="text1"/>
          <w:sz w:val="28"/>
          <w:szCs w:val="28"/>
          <w:highlight w:val="yellow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bookmarkEnd w:id="2"/>
    <w:p>
      <w:pPr>
        <w:numPr>
          <w:ilvl w:val="0"/>
          <w:numId w:val="0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BFC8E"/>
    <w:multiLevelType w:val="singleLevel"/>
    <w:tmpl w:val="475BFC8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53A1A"/>
    <w:rsid w:val="0096035C"/>
    <w:rsid w:val="00FD482D"/>
    <w:rsid w:val="02752A3A"/>
    <w:rsid w:val="09232E43"/>
    <w:rsid w:val="16B07EF2"/>
    <w:rsid w:val="1D380733"/>
    <w:rsid w:val="24335A8B"/>
    <w:rsid w:val="24EC4FE0"/>
    <w:rsid w:val="314F663E"/>
    <w:rsid w:val="3D2D10DD"/>
    <w:rsid w:val="407D255C"/>
    <w:rsid w:val="544B0CCF"/>
    <w:rsid w:val="58C5661E"/>
    <w:rsid w:val="5C032501"/>
    <w:rsid w:val="6A747CCB"/>
    <w:rsid w:val="6D535020"/>
    <w:rsid w:val="72412BBD"/>
    <w:rsid w:val="74B5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uiPriority w:val="0"/>
    <w:rPr>
      <w:color w:val="800080"/>
      <w:u w:val="single"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customStyle="1" w:styleId="14">
    <w:name w:val="页眉 Char"/>
    <w:basedOn w:val="9"/>
    <w:link w:val="8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9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0\download\wps\300971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3009711.docx</Template>
  <Pages>1</Pages>
  <Words>59</Words>
  <Characters>63</Characters>
  <Lines>1</Lines>
  <Paragraphs>1</Paragraphs>
  <TotalTime>165</TotalTime>
  <ScaleCrop>false</ScaleCrop>
  <LinksUpToDate>false</LinksUpToDate>
  <CharactersWithSpaces>64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2018-07-19T01:06:00Z</dcterms:created>
  <dc:creator>Dell</dc:creator>
  <cp:lastModifiedBy>Dell</cp:lastModifiedBy>
  <dcterms:modified xsi:type="dcterms:W3CDTF">2018-07-22T07:20:01Z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